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D0C7E" w14:textId="0040F574" w:rsidR="00205AB4" w:rsidRPr="00205AB4" w:rsidRDefault="00205AB4" w:rsidP="00FA4433">
      <w:pPr>
        <w:pStyle w:val="ContactInformation"/>
        <w:jc w:val="center"/>
        <w:rPr>
          <w:b/>
          <w:bCs/>
          <w:sz w:val="40"/>
          <w:szCs w:val="40"/>
        </w:rPr>
      </w:pPr>
      <w:r w:rsidRPr="00205AB4">
        <w:rPr>
          <w:b/>
          <w:bCs/>
          <w:sz w:val="40"/>
          <w:szCs w:val="40"/>
        </w:rPr>
        <w:t xml:space="preserve">Elisabeth </w:t>
      </w:r>
      <w:r w:rsidRPr="00AD34E4">
        <w:rPr>
          <w:b/>
          <w:bCs/>
          <w:color w:val="0070C0"/>
          <w:sz w:val="40"/>
          <w:szCs w:val="40"/>
        </w:rPr>
        <w:t>Myers</w:t>
      </w:r>
    </w:p>
    <w:p w14:paraId="5C301D68" w14:textId="56C8AC62" w:rsidR="00205AB4" w:rsidRPr="00FA4433" w:rsidRDefault="00205AB4" w:rsidP="00FA4433">
      <w:pPr>
        <w:pStyle w:val="ContactInformation"/>
        <w:jc w:val="center"/>
        <w:rPr>
          <w:sz w:val="21"/>
          <w:szCs w:val="21"/>
        </w:rPr>
      </w:pPr>
      <w:r w:rsidRPr="00FA4433">
        <w:rPr>
          <w:sz w:val="21"/>
          <w:szCs w:val="21"/>
        </w:rPr>
        <w:t>Elisabethmyers@outlook.com</w:t>
      </w:r>
    </w:p>
    <w:p w14:paraId="63E8D26A" w14:textId="6BC49EF5" w:rsidR="00205AB4" w:rsidRPr="00FA4433" w:rsidRDefault="00205AB4" w:rsidP="00FA4433">
      <w:pPr>
        <w:pStyle w:val="ContactInformation"/>
        <w:jc w:val="center"/>
        <w:rPr>
          <w:sz w:val="21"/>
          <w:szCs w:val="21"/>
        </w:rPr>
      </w:pPr>
      <w:r w:rsidRPr="00FA4433">
        <w:rPr>
          <w:sz w:val="21"/>
          <w:szCs w:val="21"/>
        </w:rPr>
        <w:t>Linkedin.com/in/Elisabeth-Myers</w:t>
      </w:r>
    </w:p>
    <w:p w14:paraId="6D364232" w14:textId="21792BEA" w:rsidR="00205AB4" w:rsidRPr="00FA4433" w:rsidRDefault="00205AB4" w:rsidP="00FA4433">
      <w:pPr>
        <w:pStyle w:val="ContactInformation"/>
        <w:jc w:val="center"/>
        <w:rPr>
          <w:sz w:val="21"/>
          <w:szCs w:val="21"/>
        </w:rPr>
      </w:pPr>
      <w:r w:rsidRPr="00FA4433">
        <w:rPr>
          <w:sz w:val="21"/>
          <w:szCs w:val="21"/>
        </w:rPr>
        <w:t>+44 7720 969 358</w:t>
      </w:r>
    </w:p>
    <w:p w14:paraId="3E5266E0" w14:textId="77777777" w:rsidR="00205AB4" w:rsidRPr="00FA4433" w:rsidRDefault="00205AB4" w:rsidP="00FA4433">
      <w:pPr>
        <w:pStyle w:val="ContactInformation"/>
        <w:jc w:val="center"/>
        <w:rPr>
          <w:sz w:val="21"/>
          <w:szCs w:val="21"/>
        </w:rPr>
      </w:pPr>
      <w:r w:rsidRPr="00FA4433">
        <w:rPr>
          <w:sz w:val="21"/>
          <w:szCs w:val="21"/>
        </w:rPr>
        <w:t>United Kingdom</w:t>
      </w:r>
    </w:p>
    <w:p w14:paraId="0E51D804" w14:textId="5DF4E7B0" w:rsidR="00AD34E4" w:rsidRPr="00FA4433" w:rsidRDefault="00AD34E4" w:rsidP="00FA4433">
      <w:pPr>
        <w:pStyle w:val="ContactInformation"/>
        <w:jc w:val="center"/>
        <w:rPr>
          <w:sz w:val="21"/>
          <w:szCs w:val="21"/>
        </w:rPr>
      </w:pPr>
      <w:r w:rsidRPr="00FA4433">
        <w:rPr>
          <w:sz w:val="21"/>
          <w:szCs w:val="21"/>
        </w:rPr>
        <w:t>Portfolio: TBC</w:t>
      </w:r>
    </w:p>
    <w:p w14:paraId="3DCE1967" w14:textId="77777777" w:rsidR="00205AB4" w:rsidRDefault="00205AB4" w:rsidP="00205AB4">
      <w:pPr>
        <w:pStyle w:val="ContactInformation"/>
      </w:pPr>
    </w:p>
    <w:p w14:paraId="342EE464" w14:textId="77777777" w:rsidR="00205AB4" w:rsidRDefault="00205AB4" w:rsidP="00FA4433">
      <w:pPr>
        <w:pStyle w:val="ContactInformation"/>
        <w:jc w:val="center"/>
      </w:pPr>
      <w:r w:rsidRPr="00205AB4">
        <w:t>After nine years of experience in the healthcare sector, I have chosen to pursue my passion for software development. With a strong focus on front-end development, I am eager to contribute my existing skills and creative flair to a new team. I am a self-motivated individual and an effective communicator with a deep appreciation for language. Over the past three years, I have taught myself Swedish and achieved a high level of proficiency</w:t>
      </w:r>
      <w:r>
        <w:t>.</w:t>
      </w:r>
    </w:p>
    <w:p w14:paraId="329F78FC" w14:textId="77777777" w:rsidR="00205AB4" w:rsidRDefault="00205AB4" w:rsidP="00205AB4">
      <w:pPr>
        <w:pStyle w:val="ContactInformation"/>
      </w:pPr>
    </w:p>
    <w:p w14:paraId="00DF3C8F" w14:textId="4A3BD529" w:rsidR="00205AB4" w:rsidRDefault="00205AB4" w:rsidP="00205AB4">
      <w:pPr>
        <w:pStyle w:val="ContactInformation"/>
        <w:rPr>
          <w:b/>
          <w:bCs/>
          <w:color w:val="8B465F" w:themeColor="accent6"/>
        </w:rPr>
      </w:pPr>
      <w:r w:rsidRPr="000A1D7A">
        <w:rPr>
          <w:b/>
          <w:bCs/>
          <w:color w:val="8B465F" w:themeColor="accent6"/>
        </w:rPr>
        <w:t>Experience/Education</w:t>
      </w:r>
    </w:p>
    <w:p w14:paraId="2463BBA3" w14:textId="77777777" w:rsidR="00A57595" w:rsidRPr="000A1D7A" w:rsidRDefault="00A57595" w:rsidP="00205AB4">
      <w:pPr>
        <w:pStyle w:val="ContactInformation"/>
        <w:rPr>
          <w:b/>
          <w:bCs/>
          <w:color w:val="8B465F" w:themeColor="accent6"/>
        </w:rPr>
      </w:pPr>
    </w:p>
    <w:p w14:paraId="2CB5CA5F" w14:textId="4CB83E35" w:rsidR="00AD34E4" w:rsidRDefault="00205AB4" w:rsidP="00205AB4">
      <w:pPr>
        <w:pStyle w:val="ContactInformation"/>
        <w:rPr>
          <w:lang w:val="en-GB"/>
        </w:rPr>
      </w:pPr>
      <w:r w:rsidRPr="000B7E8C">
        <w:rPr>
          <w:b/>
          <w:bCs/>
          <w:color w:val="0070C0"/>
          <w:lang w:val="en-GB"/>
        </w:rPr>
        <w:t>Full Stack NanoDegree | 2024 | Code First Girls</w:t>
      </w:r>
      <w:r w:rsidRPr="00205AB4">
        <w:rPr>
          <w:lang w:val="en-GB"/>
        </w:rPr>
        <w:br/>
        <w:t>Completed a career-switching coding course conducted during evenings and weekend</w:t>
      </w:r>
      <w:r>
        <w:rPr>
          <w:lang w:val="en-GB"/>
        </w:rPr>
        <w:t xml:space="preserve">. </w:t>
      </w:r>
      <w:r w:rsidR="00AD34E4" w:rsidRPr="007C51EC">
        <w:rPr>
          <w:b/>
          <w:bCs/>
          <w:lang w:val="en-GB"/>
        </w:rPr>
        <w:t>Technologies utilised:</w:t>
      </w:r>
    </w:p>
    <w:p w14:paraId="070E7227" w14:textId="26FEE856" w:rsidR="00205AB4" w:rsidRDefault="00AD34E4" w:rsidP="009445A3">
      <w:pPr>
        <w:pStyle w:val="ContactInformation"/>
        <w:numPr>
          <w:ilvl w:val="0"/>
          <w:numId w:val="12"/>
        </w:numPr>
        <w:rPr>
          <w:lang w:val="en-GB"/>
        </w:rPr>
      </w:pPr>
      <w:r>
        <w:rPr>
          <w:lang w:val="en-GB"/>
        </w:rPr>
        <w:t>Jav</w:t>
      </w:r>
      <w:r w:rsidRPr="00205AB4">
        <w:rPr>
          <w:lang w:val="en-GB"/>
        </w:rPr>
        <w:t>aScript</w:t>
      </w:r>
    </w:p>
    <w:p w14:paraId="1E1FD612" w14:textId="0129E75C" w:rsidR="00AD34E4" w:rsidRDefault="00AD34E4" w:rsidP="009445A3">
      <w:pPr>
        <w:pStyle w:val="ContactInformation"/>
        <w:numPr>
          <w:ilvl w:val="0"/>
          <w:numId w:val="12"/>
        </w:numPr>
        <w:rPr>
          <w:lang w:val="en-GB"/>
        </w:rPr>
      </w:pPr>
      <w:r>
        <w:rPr>
          <w:lang w:val="en-GB"/>
        </w:rPr>
        <w:t>TypeScript</w:t>
      </w:r>
    </w:p>
    <w:p w14:paraId="148AF586" w14:textId="306C439F" w:rsidR="00AD34E4" w:rsidRDefault="00AD34E4" w:rsidP="009445A3">
      <w:pPr>
        <w:pStyle w:val="ContactInformation"/>
        <w:numPr>
          <w:ilvl w:val="0"/>
          <w:numId w:val="12"/>
        </w:numPr>
        <w:rPr>
          <w:lang w:val="en-GB"/>
        </w:rPr>
      </w:pPr>
      <w:r>
        <w:rPr>
          <w:lang w:val="en-GB"/>
        </w:rPr>
        <w:t>React</w:t>
      </w:r>
    </w:p>
    <w:p w14:paraId="546F20BA" w14:textId="2D983F69" w:rsidR="00AD34E4" w:rsidRDefault="00AD34E4" w:rsidP="009445A3">
      <w:pPr>
        <w:pStyle w:val="ContactInformation"/>
        <w:numPr>
          <w:ilvl w:val="0"/>
          <w:numId w:val="12"/>
        </w:numPr>
        <w:rPr>
          <w:lang w:val="en-GB"/>
        </w:rPr>
      </w:pPr>
      <w:r>
        <w:rPr>
          <w:lang w:val="en-GB"/>
        </w:rPr>
        <w:t>Git</w:t>
      </w:r>
    </w:p>
    <w:p w14:paraId="62809E1A" w14:textId="43B0DE78" w:rsidR="00AD34E4" w:rsidRDefault="00AD34E4" w:rsidP="009445A3">
      <w:pPr>
        <w:pStyle w:val="ContactInformation"/>
        <w:numPr>
          <w:ilvl w:val="0"/>
          <w:numId w:val="12"/>
        </w:numPr>
        <w:rPr>
          <w:lang w:val="en-GB"/>
        </w:rPr>
      </w:pPr>
      <w:r>
        <w:rPr>
          <w:lang w:val="en-GB"/>
        </w:rPr>
        <w:t>MySQL</w:t>
      </w:r>
    </w:p>
    <w:p w14:paraId="66C12B54" w14:textId="25C51264" w:rsidR="00AD34E4" w:rsidRDefault="00AD34E4" w:rsidP="009445A3">
      <w:pPr>
        <w:pStyle w:val="ContactInformation"/>
        <w:numPr>
          <w:ilvl w:val="0"/>
          <w:numId w:val="12"/>
        </w:numPr>
        <w:rPr>
          <w:lang w:val="en-GB"/>
        </w:rPr>
      </w:pPr>
      <w:r>
        <w:rPr>
          <w:lang w:val="en-GB"/>
        </w:rPr>
        <w:t>Node.js</w:t>
      </w:r>
    </w:p>
    <w:p w14:paraId="47E15AA9" w14:textId="6B8A21FC" w:rsidR="00AD34E4" w:rsidRDefault="00AD34E4" w:rsidP="009445A3">
      <w:pPr>
        <w:pStyle w:val="ContactInformation"/>
        <w:numPr>
          <w:ilvl w:val="0"/>
          <w:numId w:val="12"/>
        </w:numPr>
        <w:rPr>
          <w:lang w:val="en-GB"/>
        </w:rPr>
      </w:pPr>
      <w:r>
        <w:rPr>
          <w:lang w:val="en-GB"/>
        </w:rPr>
        <w:t>Express</w:t>
      </w:r>
    </w:p>
    <w:p w14:paraId="6B41AE3F" w14:textId="77777777" w:rsidR="00AD34E4" w:rsidRDefault="00205AB4" w:rsidP="00AD34E4">
      <w:pPr>
        <w:pStyle w:val="ContactInformation"/>
        <w:rPr>
          <w:lang w:val="en-GB"/>
        </w:rPr>
      </w:pPr>
      <w:r w:rsidRPr="00205AB4">
        <w:rPr>
          <w:lang w:val="en-GB"/>
        </w:rPr>
        <w:t>Engaged in both individual and team projects, covering topics such as API development, testing with Jest, debugging techniques, and UX/UI design</w:t>
      </w:r>
      <w:r w:rsidR="00AD34E4">
        <w:rPr>
          <w:lang w:val="en-GB"/>
        </w:rPr>
        <w:t>.</w:t>
      </w:r>
    </w:p>
    <w:p w14:paraId="4C4457B1" w14:textId="77777777" w:rsidR="00AD34E4" w:rsidRDefault="00AD34E4" w:rsidP="00AD34E4">
      <w:pPr>
        <w:pStyle w:val="ContactInformation"/>
        <w:rPr>
          <w:lang w:val="en-GB"/>
        </w:rPr>
      </w:pPr>
    </w:p>
    <w:p w14:paraId="26D2BEB4" w14:textId="30893890" w:rsidR="00AD34E4" w:rsidRPr="00AD34E4" w:rsidRDefault="00205AB4" w:rsidP="00AD34E4">
      <w:pPr>
        <w:pStyle w:val="ContactInformation"/>
        <w:rPr>
          <w:b/>
          <w:bCs/>
          <w:color w:val="0070C0"/>
        </w:rPr>
      </w:pPr>
      <w:r w:rsidRPr="00AD34E4">
        <w:rPr>
          <w:b/>
          <w:bCs/>
          <w:color w:val="0070C0"/>
        </w:rPr>
        <w:t xml:space="preserve">Staff Nurse | NHS | 2019 </w:t>
      </w:r>
      <w:r w:rsidR="00AD34E4" w:rsidRPr="00AD34E4">
        <w:rPr>
          <w:b/>
          <w:bCs/>
          <w:color w:val="0070C0"/>
        </w:rPr>
        <w:t>–</w:t>
      </w:r>
      <w:r w:rsidRPr="00AD34E4">
        <w:rPr>
          <w:b/>
          <w:bCs/>
          <w:color w:val="0070C0"/>
        </w:rPr>
        <w:t xml:space="preserve"> Present</w:t>
      </w:r>
    </w:p>
    <w:p w14:paraId="6ADAE66F" w14:textId="59E25C13" w:rsidR="00AD34E4" w:rsidRDefault="00AD34E4" w:rsidP="00AD34E4">
      <w:pPr>
        <w:pStyle w:val="ContactInformation"/>
      </w:pPr>
      <w:r w:rsidRPr="000B7E8C">
        <w:rPr>
          <w:b/>
          <w:bCs/>
          <w:color w:val="0070C0"/>
        </w:rPr>
        <w:t>STEM MSc Nursing</w:t>
      </w:r>
      <w:r w:rsidR="00205AB4" w:rsidRPr="00205AB4">
        <w:br/>
        <w:t>Dedicated staff nurse at a nationally recogni</w:t>
      </w:r>
      <w:r w:rsidR="007C51EC">
        <w:t>s</w:t>
      </w:r>
      <w:r w:rsidR="00205AB4" w:rsidRPr="00205AB4">
        <w:t>ed cancer treatment hospital. Responsibilities include administering oncology medications, leading teams, and mentoring fellow nurses.</w:t>
      </w:r>
    </w:p>
    <w:p w14:paraId="757E09B8" w14:textId="77777777" w:rsidR="00AD34E4" w:rsidRDefault="00AD34E4" w:rsidP="00AD34E4">
      <w:pPr>
        <w:pStyle w:val="ContactInformation"/>
      </w:pPr>
    </w:p>
    <w:p w14:paraId="6756515A" w14:textId="77777777" w:rsidR="00AD34E4" w:rsidRPr="00AD34E4" w:rsidRDefault="00205AB4" w:rsidP="00AD34E4">
      <w:pPr>
        <w:pStyle w:val="ContactInformation"/>
        <w:rPr>
          <w:b/>
          <w:bCs/>
          <w:color w:val="0070C0"/>
        </w:rPr>
      </w:pPr>
      <w:r w:rsidRPr="00AD34E4">
        <w:rPr>
          <w:b/>
          <w:bCs/>
          <w:color w:val="0070C0"/>
        </w:rPr>
        <w:t>Other Course</w:t>
      </w:r>
      <w:r w:rsidR="00AD34E4" w:rsidRPr="00AD34E4">
        <w:rPr>
          <w:b/>
          <w:bCs/>
          <w:color w:val="0070C0"/>
        </w:rPr>
        <w:t>s</w:t>
      </w:r>
    </w:p>
    <w:p w14:paraId="39CE1316" w14:textId="77777777" w:rsidR="00AD34E4" w:rsidRPr="007C51EC" w:rsidRDefault="00205AB4" w:rsidP="00AD34E4">
      <w:pPr>
        <w:pStyle w:val="ContactInformation"/>
      </w:pPr>
      <w:r w:rsidRPr="00205AB4">
        <w:rPr>
          <w:b/>
          <w:bCs/>
        </w:rPr>
        <w:t>o</w:t>
      </w:r>
      <w:r w:rsidRPr="00205AB4">
        <w:rPr>
          <w:b/>
          <w:bCs/>
        </w:rPr>
        <w:tab/>
      </w:r>
      <w:r w:rsidRPr="007C51EC">
        <w:t>Three.JS Journey</w:t>
      </w:r>
    </w:p>
    <w:p w14:paraId="3796212E" w14:textId="77777777" w:rsidR="00AD34E4" w:rsidRPr="007C51EC" w:rsidRDefault="00205AB4" w:rsidP="00AD34E4">
      <w:pPr>
        <w:pStyle w:val="ContactInformation"/>
      </w:pPr>
      <w:r w:rsidRPr="007C51EC">
        <w:t>o</w:t>
      </w:r>
      <w:r w:rsidRPr="007C51EC">
        <w:tab/>
        <w:t>Full-Stack Web Development Course by Angela Yu</w:t>
      </w:r>
    </w:p>
    <w:p w14:paraId="2E1DDF08" w14:textId="358FFBC9" w:rsidR="00AD34E4" w:rsidRPr="007C51EC" w:rsidRDefault="00205AB4" w:rsidP="00AD34E4">
      <w:pPr>
        <w:pStyle w:val="ContactInformation"/>
      </w:pPr>
      <w:r w:rsidRPr="007C51EC">
        <w:t>o</w:t>
      </w:r>
      <w:r w:rsidRPr="007C51EC">
        <w:tab/>
        <w:t>Scrimba (JavaScript, React</w:t>
      </w:r>
      <w:r w:rsidR="00992668">
        <w:t>, Typescript</w:t>
      </w:r>
      <w:r w:rsidRPr="007C51EC">
        <w:t>)</w:t>
      </w:r>
    </w:p>
    <w:p w14:paraId="500C5C1C" w14:textId="6DC80968" w:rsidR="00205AB4" w:rsidRPr="007C51EC" w:rsidRDefault="00205AB4" w:rsidP="00AD34E4">
      <w:pPr>
        <w:pStyle w:val="ContactInformation"/>
      </w:pPr>
      <w:r w:rsidRPr="007C51EC">
        <w:t>o</w:t>
      </w:r>
      <w:r w:rsidRPr="007C51EC">
        <w:tab/>
        <w:t>CodeCademy (various)</w:t>
      </w:r>
    </w:p>
    <w:p w14:paraId="0E0EE1CC" w14:textId="77777777" w:rsidR="007C51EC" w:rsidRDefault="007C51EC" w:rsidP="00AD34E4">
      <w:pPr>
        <w:pStyle w:val="ContactInformation"/>
        <w:rPr>
          <w:b/>
          <w:bCs/>
        </w:rPr>
      </w:pPr>
    </w:p>
    <w:p w14:paraId="298C82AC" w14:textId="6A15F83F" w:rsidR="00AD34E4" w:rsidRPr="00A57595" w:rsidRDefault="00AD34E4" w:rsidP="00AD34E4">
      <w:pPr>
        <w:pStyle w:val="ContactInformation"/>
        <w:rPr>
          <w:color w:val="8B465F" w:themeColor="accent6"/>
          <w:lang w:val="en-GB"/>
        </w:rPr>
      </w:pPr>
      <w:r w:rsidRPr="00A57595">
        <w:rPr>
          <w:color w:val="8B465F" w:themeColor="accent6"/>
          <w:lang w:val="en-GB"/>
        </w:rPr>
        <w:t>Additional Skills/Technology</w:t>
      </w:r>
    </w:p>
    <w:p w14:paraId="00DE72D7" w14:textId="0573E11C" w:rsidR="00AD34E4" w:rsidRPr="00AD34E4" w:rsidRDefault="00AD34E4" w:rsidP="00AD34E4">
      <w:pPr>
        <w:pStyle w:val="ContactInformation"/>
        <w:rPr>
          <w:lang w:val="en-GB"/>
        </w:rPr>
      </w:pPr>
      <w:r w:rsidRPr="00AD34E4">
        <w:rPr>
          <w:lang w:val="en-GB"/>
        </w:rPr>
        <w:t>Figma</w:t>
      </w:r>
      <w:r>
        <w:rPr>
          <w:lang w:val="en-GB"/>
        </w:rPr>
        <w:t xml:space="preserve">, </w:t>
      </w:r>
      <w:r w:rsidRPr="00AD34E4">
        <w:rPr>
          <w:lang w:val="en-GB"/>
        </w:rPr>
        <w:t>Blender</w:t>
      </w:r>
      <w:r>
        <w:rPr>
          <w:lang w:val="en-GB"/>
        </w:rPr>
        <w:t xml:space="preserve">, </w:t>
      </w:r>
      <w:r w:rsidRPr="00AD34E4">
        <w:rPr>
          <w:lang w:val="en-GB"/>
        </w:rPr>
        <w:t>Three.js/WEBGL</w:t>
      </w:r>
      <w:r>
        <w:rPr>
          <w:lang w:val="en-GB"/>
        </w:rPr>
        <w:t xml:space="preserve">, </w:t>
      </w:r>
      <w:r w:rsidRPr="00AD34E4">
        <w:rPr>
          <w:lang w:val="en-GB"/>
        </w:rPr>
        <w:t>Tailwind CS</w:t>
      </w:r>
      <w:r>
        <w:rPr>
          <w:lang w:val="en-GB"/>
        </w:rPr>
        <w:t>S</w:t>
      </w:r>
    </w:p>
    <w:p w14:paraId="2EE5FAB5" w14:textId="4B17014D" w:rsidR="00AD34E4" w:rsidRPr="00AD34E4" w:rsidRDefault="00AD34E4" w:rsidP="00AD34E4">
      <w:pPr>
        <w:pStyle w:val="ContactInformation"/>
        <w:rPr>
          <w:lang w:val="en-GB"/>
        </w:rPr>
      </w:pPr>
    </w:p>
    <w:sectPr w:rsidR="00AD34E4" w:rsidRPr="00AD34E4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570AE" w14:textId="77777777" w:rsidR="004468B4" w:rsidRDefault="004468B4">
      <w:pPr>
        <w:spacing w:after="0" w:line="240" w:lineRule="auto"/>
      </w:pPr>
      <w:r>
        <w:separator/>
      </w:r>
    </w:p>
  </w:endnote>
  <w:endnote w:type="continuationSeparator" w:id="0">
    <w:p w14:paraId="27ACA701" w14:textId="77777777" w:rsidR="004468B4" w:rsidRDefault="0044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31827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F6B53" w14:textId="77777777" w:rsidR="004468B4" w:rsidRDefault="004468B4">
      <w:pPr>
        <w:spacing w:after="0" w:line="240" w:lineRule="auto"/>
      </w:pPr>
      <w:r>
        <w:separator/>
      </w:r>
    </w:p>
  </w:footnote>
  <w:footnote w:type="continuationSeparator" w:id="0">
    <w:p w14:paraId="655C7A71" w14:textId="77777777" w:rsidR="004468B4" w:rsidRDefault="0044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64311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5FBCC43" wp14:editId="17D8071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958184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E4205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5942A7C" wp14:editId="302EB4E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43DBB8B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24D15"/>
    <w:multiLevelType w:val="multilevel"/>
    <w:tmpl w:val="B6E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00D5A"/>
    <w:multiLevelType w:val="hybridMultilevel"/>
    <w:tmpl w:val="1BEA3BA0"/>
    <w:lvl w:ilvl="0" w:tplc="A524DB6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917013">
    <w:abstractNumId w:val="9"/>
  </w:num>
  <w:num w:numId="2" w16cid:durableId="153304016">
    <w:abstractNumId w:val="7"/>
  </w:num>
  <w:num w:numId="3" w16cid:durableId="1957984470">
    <w:abstractNumId w:val="6"/>
  </w:num>
  <w:num w:numId="4" w16cid:durableId="1874422451">
    <w:abstractNumId w:val="5"/>
  </w:num>
  <w:num w:numId="5" w16cid:durableId="1695958362">
    <w:abstractNumId w:val="4"/>
  </w:num>
  <w:num w:numId="6" w16cid:durableId="373387039">
    <w:abstractNumId w:val="8"/>
  </w:num>
  <w:num w:numId="7" w16cid:durableId="425030981">
    <w:abstractNumId w:val="3"/>
  </w:num>
  <w:num w:numId="8" w16cid:durableId="1264412277">
    <w:abstractNumId w:val="2"/>
  </w:num>
  <w:num w:numId="9" w16cid:durableId="870067813">
    <w:abstractNumId w:val="1"/>
  </w:num>
  <w:num w:numId="10" w16cid:durableId="359859736">
    <w:abstractNumId w:val="0"/>
  </w:num>
  <w:num w:numId="11" w16cid:durableId="1034308145">
    <w:abstractNumId w:val="10"/>
  </w:num>
  <w:num w:numId="12" w16cid:durableId="213733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B4"/>
    <w:rsid w:val="000A1D7A"/>
    <w:rsid w:val="000B7E8C"/>
    <w:rsid w:val="001A442C"/>
    <w:rsid w:val="00205AB4"/>
    <w:rsid w:val="00242C33"/>
    <w:rsid w:val="002708A4"/>
    <w:rsid w:val="002A3BC4"/>
    <w:rsid w:val="003B1FF2"/>
    <w:rsid w:val="004468B4"/>
    <w:rsid w:val="004B5356"/>
    <w:rsid w:val="004D4CCB"/>
    <w:rsid w:val="00790ECA"/>
    <w:rsid w:val="007B5912"/>
    <w:rsid w:val="007C51EC"/>
    <w:rsid w:val="008B7EA3"/>
    <w:rsid w:val="009445A3"/>
    <w:rsid w:val="00953A7E"/>
    <w:rsid w:val="00972EC1"/>
    <w:rsid w:val="00992668"/>
    <w:rsid w:val="009D02F9"/>
    <w:rsid w:val="00A0590E"/>
    <w:rsid w:val="00A1602F"/>
    <w:rsid w:val="00A57595"/>
    <w:rsid w:val="00AA00B8"/>
    <w:rsid w:val="00AD34E4"/>
    <w:rsid w:val="00B156E9"/>
    <w:rsid w:val="00BD469C"/>
    <w:rsid w:val="00C504D1"/>
    <w:rsid w:val="00C53B1F"/>
    <w:rsid w:val="00CE2D13"/>
    <w:rsid w:val="00FA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C5C33"/>
  <w15:chartTrackingRefBased/>
  <w15:docId w15:val="{3113F831-B228-6A4C-9948-B8CCBABA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05AB4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sabethmyers/Library/Containers/com.microsoft.Word/Data/Library/Application%20Support/Microsoft/Office/16.0/DTS/en-GB%7b0410C43A-487D-F741-9CC5-B36F9B0AEC8B%7d/%7b20299CE1-1723-1743-9F86-4139AA71BA1E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{20299CE1-1723-1743-9F86-4139AA71BA1E}tf10002079.dotx</Template>
  <TotalTime>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Myers</dc:creator>
  <cp:keywords/>
  <dc:description/>
  <cp:lastModifiedBy>Elisabeth Myers</cp:lastModifiedBy>
  <cp:revision>3</cp:revision>
  <dcterms:created xsi:type="dcterms:W3CDTF">2024-12-03T07:02:00Z</dcterms:created>
  <dcterms:modified xsi:type="dcterms:W3CDTF">2025-01-05T13:09:00Z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